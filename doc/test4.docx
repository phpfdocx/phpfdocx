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627" w:type="pct"/>
        <w:jc w:val="center"/>
        <w:tblLayout w:type="fixed"/>
        <w:tblCellMar>
          <w:left w:w="0" w:type="dxa"/>
          <w:right w:w="0" w:type="dxa"/>
        </w:tblCellMar>
        <w:tblLook w:val="0600" w:firstRow="0" w:lastRow="0" w:firstColumn="0" w:lastColumn="0" w:noHBand="1" w:noVBand="1"/>
      </w:tblPr>
      <w:tblGrid>
        <w:gridCol w:w="9685"/>
      </w:tblGrid>
      <w:tr w:rsidR="00A66B18" w:rsidRPr="0041428F" w14:paraId="6556D388" w14:textId="77777777" w:rsidTr="002C0009">
        <w:trPr>
          <w:trHeight w:val="195"/>
          <w:jc w:val="center"/>
        </w:trPr>
        <w:tc>
          <w:tcPr>
            <w:tcW w:w="9685" w:type="dxa"/>
          </w:tcPr>
          <w:p w14:paraId="49A8A1DF" w14:textId="77777777" w:rsidR="00A66B18" w:rsidRPr="0041428F" w:rsidRDefault="00000000" w:rsidP="00A66B18">
            <w:pPr>
              <w:pStyle w:val="Informaesdecontato"/>
              <w:rPr>
                <w:color w:val="000000" w:themeColor="text1"/>
              </w:rPr>
            </w:pPr>
            <w:r>
              <w:rPr>
                <w:noProof/>
                <w:color w:val="000000" w:themeColor="text1"/>
                <w:lang w:val="pt-BR" w:bidi="pt-BR"/>
              </w:rPr>
            </w:r>
            <w:r w:rsidR="00AC66E6">
              <w:rPr>
                <w:noProof/>
                <w:color w:val="000000" w:themeColor="text1"/>
                <w:lang w:val="pt-BR" w:bidi="pt-BR"/>
              </w:rPr>
              <w:pict w14:anchorId="38CA8450">
                <v:rect id="Forma 61" o:spid="_x0000_s2050" style="width:442.5pt;height:32.1pt;visibility:visible;mso-left-percent:-10001;mso-top-percent:-10001;mso-position-horizontal:absolute;mso-position-horizontal-relative:char;mso-position-vertical:absolute;mso-position-vertical-relative:line;mso-left-percent:-10001;mso-top-percent:-10001;v-text-anchor:middle" filled="f" strokecolor="white [3212]" strokeweight="3pt">
                  <v:stroke miterlimit="4"/>
                  <v:textbox style="mso-fit-shape-to-text:t" inset="1.5pt,1.5pt,1.5pt,1.5pt">
                    <w:txbxContent>
                      <w:p w14:paraId="76527DEC" w14:textId="17FB84C2" w:rsidR="00A66B18" w:rsidRPr="00AA089B" w:rsidRDefault="00AC66E6" w:rsidP="00AA089B">
                        <w:pPr>
                          <w:pStyle w:val="Logotipo"/>
                        </w:pPr>
                        <w:r>
                          <w:rPr>
                            <w:lang w:val="pt-BR" w:bidi="pt-BR"/>
                          </w:rPr>
                          <w:t>{</w:t>
                        </w:r>
                        <w:proofErr w:type="spellStart"/>
                        <w:r w:rsidR="00156EC0">
                          <w:rPr>
                            <w:lang w:val="pt-BR" w:bidi="pt-BR"/>
                          </w:rPr>
                          <w:t>name</w:t>
                        </w:r>
                        <w:proofErr w:type="spellEnd"/>
                        <w:r w:rsidR="00156EC0">
                          <w:rPr>
                            <w:lang w:val="pt-BR" w:bidi="pt-BR"/>
                          </w:rPr>
                          <w:t>}</w:t>
                        </w:r>
                      </w:p>
                    </w:txbxContent>
                  </v:textbox>
                  <w10:wrap type="none"/>
                  <w10:anchorlock/>
                </v:rect>
              </w:pict>
            </w:r>
          </w:p>
        </w:tc>
      </w:tr>
      <w:tr w:rsidR="00615018" w:rsidRPr="0041428F" w14:paraId="75E9772B" w14:textId="77777777" w:rsidTr="002C0009">
        <w:trPr>
          <w:trHeight w:val="1946"/>
          <w:jc w:val="center"/>
        </w:trPr>
        <w:tc>
          <w:tcPr>
            <w:tcW w:w="9685" w:type="dxa"/>
            <w:vAlign w:val="bottom"/>
          </w:tcPr>
          <w:p w14:paraId="4EFDFB58" w14:textId="539BF82C" w:rsidR="00A66B18" w:rsidRPr="00A66B18" w:rsidRDefault="00AC66E6" w:rsidP="00A66B18">
            <w:pPr>
              <w:pStyle w:val="Informaesdecontato"/>
            </w:pPr>
            <w:r>
              <w:t>{</w:t>
            </w:r>
            <w:r w:rsidR="0071734F" w:rsidRPr="0071734F">
              <w:t>address</w:t>
            </w:r>
            <w:r w:rsidR="0071734F">
              <w:t>}</w:t>
            </w:r>
          </w:p>
          <w:p w14:paraId="00A0513D" w14:textId="27AFD3E7" w:rsidR="003E24DF" w:rsidRPr="0041428F" w:rsidRDefault="00AC66E6" w:rsidP="00A66B18">
            <w:pPr>
              <w:pStyle w:val="Informaesdecontato"/>
            </w:pPr>
            <w:r>
              <w:t>{</w:t>
            </w:r>
            <w:r w:rsidR="00156EC0">
              <w:t>city}</w:t>
            </w:r>
          </w:p>
          <w:p w14:paraId="215944B7" w14:textId="6AC936F3" w:rsidR="003E24DF" w:rsidRPr="00A66B18" w:rsidRDefault="00AC66E6" w:rsidP="00A66B18">
            <w:pPr>
              <w:pStyle w:val="Informaesdecontato"/>
            </w:pPr>
            <w:r>
              <w:rPr>
                <w:rStyle w:val="Forte"/>
                <w:b w:val="0"/>
                <w:bCs w:val="0"/>
              </w:rPr>
              <w:t>{</w:t>
            </w:r>
            <w:r w:rsidR="00156EC0">
              <w:rPr>
                <w:rStyle w:val="Forte"/>
                <w:b w:val="0"/>
                <w:bCs w:val="0"/>
              </w:rPr>
              <w:t>country}</w:t>
            </w:r>
          </w:p>
          <w:p w14:paraId="78ADD2C1" w14:textId="7E7D6176" w:rsidR="003E24DF" w:rsidRPr="00156EC0" w:rsidRDefault="00AC66E6" w:rsidP="00A66B18">
            <w:pPr>
              <w:pStyle w:val="Informaesdecontato"/>
            </w:pPr>
            <w:r>
              <w:rPr>
                <w:rFonts w:ascii="Arial" w:eastAsia="Times New Roman" w:hAnsi="Arial" w:cs="Arial"/>
                <w:szCs w:val="24"/>
                <w:lang w:eastAsia="pt-BR"/>
              </w:rPr>
              <w:t>{</w:t>
            </w:r>
            <w:r w:rsidR="00156EC0" w:rsidRPr="00156EC0">
              <w:rPr>
                <w:rFonts w:ascii="Arial" w:eastAsia="Times New Roman" w:hAnsi="Arial" w:cs="Arial"/>
                <w:szCs w:val="24"/>
                <w:lang w:eastAsia="pt-BR"/>
              </w:rPr>
              <w:t>personalnumber}</w:t>
            </w:r>
          </w:p>
          <w:p w14:paraId="3F7B3D3F" w14:textId="43B8DACD" w:rsidR="003E24DF" w:rsidRPr="0041428F" w:rsidRDefault="00AC66E6" w:rsidP="00A66B18">
            <w:pPr>
              <w:pStyle w:val="Informaesdecontato"/>
              <w:rPr>
                <w:color w:val="000000" w:themeColor="text1"/>
              </w:rPr>
            </w:pPr>
            <w:r>
              <w:t>{</w:t>
            </w:r>
            <w:r w:rsidR="00156EC0">
              <w:t>email}</w:t>
            </w:r>
          </w:p>
        </w:tc>
      </w:tr>
    </w:tbl>
    <w:p w14:paraId="188DB24C" w14:textId="77777777" w:rsidR="00A66B18" w:rsidRDefault="00A66B18"/>
    <w:p w14:paraId="0EFDC2E3" w14:textId="77777777" w:rsidR="00156EC0" w:rsidRDefault="00156EC0" w:rsidP="00A6783B">
      <w:pPr>
        <w:pStyle w:val="Assinatura"/>
      </w:pPr>
    </w:p>
    <w:p w14:paraId="382A3790" w14:textId="77777777" w:rsidR="00156EC0" w:rsidRDefault="00156EC0" w:rsidP="00A6783B">
      <w:pPr>
        <w:pStyle w:val="Assinatura"/>
      </w:pPr>
    </w:p>
    <w:p w14:paraId="46A25286" w14:textId="77777777" w:rsidR="002C0009" w:rsidRDefault="002C0009" w:rsidP="00A6783B">
      <w:pPr>
        <w:pStyle w:val="Assinatura"/>
      </w:pPr>
    </w:p>
    <w:p w14:paraId="5C44B5E5" w14:textId="77777777" w:rsidR="002C0009" w:rsidRDefault="002C0009" w:rsidP="00A6783B">
      <w:pPr>
        <w:pStyle w:val="Assinatura"/>
      </w:pPr>
    </w:p>
    <w:p w14:paraId="5302FC84" w14:textId="77777777" w:rsidR="002C0009" w:rsidRDefault="002C0009" w:rsidP="00A6783B">
      <w:pPr>
        <w:pStyle w:val="Assinatura"/>
      </w:pPr>
    </w:p>
    <w:p w14:paraId="349E2421" w14:textId="77777777" w:rsidR="002C0009" w:rsidRDefault="002C0009" w:rsidP="00A6783B">
      <w:pPr>
        <w:pStyle w:val="Assinatura"/>
      </w:pPr>
    </w:p>
    <w:p w14:paraId="31DCC71A" w14:textId="77777777" w:rsidR="002C0009" w:rsidRDefault="002C0009" w:rsidP="00A6783B">
      <w:pPr>
        <w:pStyle w:val="Assinatura"/>
      </w:pPr>
    </w:p>
    <w:p w14:paraId="7DCF045D" w14:textId="77777777" w:rsidR="00156EC0" w:rsidRPr="00156EC0" w:rsidRDefault="00156EC0" w:rsidP="00A6783B">
      <w:pPr>
        <w:pStyle w:val="Assinatura"/>
        <w:rPr>
          <w:rFonts w:ascii="Arial" w:hAnsi="Arial" w:cs="Arial"/>
          <w:b w:val="0"/>
          <w:bCs w:val="0"/>
          <w:color w:val="000000"/>
          <w:sz w:val="21"/>
          <w:szCs w:val="21"/>
          <w:shd w:val="clear" w:color="auto" w:fill="FFFFFF"/>
        </w:rPr>
      </w:pPr>
      <w:r w:rsidRPr="00156EC0">
        <w:rPr>
          <w:rFonts w:ascii="Arial" w:hAnsi="Arial" w:cs="Arial"/>
          <w:b w:val="0"/>
          <w:bCs w:val="0"/>
          <w:color w:val="000000"/>
          <w:sz w:val="21"/>
          <w:szCs w:val="21"/>
          <w:shd w:val="clear" w:color="auto" w:fill="FFFFFF"/>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09E74E69" w14:textId="77777777" w:rsidR="00156EC0" w:rsidRDefault="00156EC0" w:rsidP="00A6783B">
      <w:pPr>
        <w:pStyle w:val="Assinatura"/>
        <w:rPr>
          <w:rFonts w:ascii="Arial" w:hAnsi="Arial" w:cs="Arial"/>
          <w:color w:val="000000"/>
          <w:sz w:val="21"/>
          <w:szCs w:val="21"/>
          <w:shd w:val="clear" w:color="auto" w:fill="FFFFFF"/>
        </w:rPr>
      </w:pPr>
    </w:p>
    <w:p w14:paraId="09B7D7E8" w14:textId="77777777" w:rsidR="00156EC0" w:rsidRDefault="00156EC0" w:rsidP="00A6783B">
      <w:pPr>
        <w:pStyle w:val="Assinatura"/>
        <w:rPr>
          <w:rFonts w:ascii="Arial" w:hAnsi="Arial" w:cs="Arial"/>
          <w:color w:val="000000"/>
          <w:sz w:val="21"/>
          <w:szCs w:val="21"/>
          <w:shd w:val="clear" w:color="auto" w:fill="FFFFFF"/>
        </w:rPr>
      </w:pPr>
    </w:p>
    <w:p w14:paraId="6CE296E0" w14:textId="77777777" w:rsidR="00156EC0" w:rsidRDefault="00156EC0" w:rsidP="00A6783B">
      <w:pPr>
        <w:pStyle w:val="Assinatura"/>
        <w:rPr>
          <w:rFonts w:ascii="Arial" w:hAnsi="Arial" w:cs="Arial"/>
          <w:color w:val="000000"/>
          <w:sz w:val="21"/>
          <w:szCs w:val="21"/>
          <w:shd w:val="clear" w:color="auto" w:fill="FFFFFF"/>
        </w:rPr>
      </w:pPr>
    </w:p>
    <w:p w14:paraId="4BC30709" w14:textId="660EA562" w:rsidR="00A66B18" w:rsidRDefault="00AC66E6" w:rsidP="00A6783B">
      <w:pPr>
        <w:pStyle w:val="Assinatura"/>
        <w:rPr>
          <w:color w:val="000000" w:themeColor="text1"/>
        </w:rPr>
      </w:pPr>
      <w:r>
        <w:t>{</w:t>
      </w:r>
      <w:r w:rsidR="001B4643">
        <w:t xml:space="preserve">city}, </w:t>
      </w:r>
      <w:r>
        <w:t>{</w:t>
      </w:r>
      <w:r w:rsidR="00156EC0">
        <w:t>today}</w:t>
      </w:r>
      <w:r w:rsidR="00A6783B">
        <w:rPr>
          <w:lang w:val="pt-BR" w:bidi="pt-BR"/>
        </w:rPr>
        <w:br/>
      </w:r>
    </w:p>
    <w:p w14:paraId="13F1C142" w14:textId="77777777" w:rsidR="00112A57" w:rsidRDefault="00112A57" w:rsidP="00A6783B">
      <w:pPr>
        <w:pStyle w:val="Assinatura"/>
        <w:rPr>
          <w:color w:val="000000" w:themeColor="text1"/>
        </w:rPr>
      </w:pPr>
    </w:p>
    <w:p w14:paraId="3C8FC46A" w14:textId="77777777" w:rsidR="00112A57" w:rsidRDefault="00112A57" w:rsidP="00A6783B">
      <w:pPr>
        <w:pStyle w:val="Assinatura"/>
        <w:rPr>
          <w:color w:val="000000" w:themeColor="text1"/>
        </w:rPr>
      </w:pPr>
    </w:p>
    <w:p w14:paraId="726EDC43" w14:textId="77777777" w:rsidR="00112A57" w:rsidRDefault="00112A57" w:rsidP="00A6783B">
      <w:pPr>
        <w:pStyle w:val="Assinatura"/>
        <w:rPr>
          <w:color w:val="000000" w:themeColor="text1"/>
        </w:rPr>
      </w:pPr>
    </w:p>
    <w:p w14:paraId="2204FAAA" w14:textId="77777777" w:rsidR="00112A57" w:rsidRDefault="00112A57" w:rsidP="00A6783B">
      <w:pPr>
        <w:pStyle w:val="Assinatura"/>
        <w:rPr>
          <w:color w:val="000000" w:themeColor="text1"/>
        </w:rPr>
      </w:pPr>
    </w:p>
    <w:p w14:paraId="34111D35" w14:textId="77777777" w:rsidR="00112A57" w:rsidRDefault="00112A57" w:rsidP="00A6783B">
      <w:pPr>
        <w:pStyle w:val="Assinatura"/>
        <w:rPr>
          <w:color w:val="000000" w:themeColor="text1"/>
        </w:rPr>
      </w:pPr>
    </w:p>
    <w:p w14:paraId="0F9A3EBE" w14:textId="77777777" w:rsidR="00112A57" w:rsidRDefault="00112A57" w:rsidP="00A6783B">
      <w:pPr>
        <w:pStyle w:val="Assinatura"/>
        <w:rPr>
          <w:color w:val="000000" w:themeColor="text1"/>
        </w:rPr>
      </w:pPr>
    </w:p>
    <w:p w14:paraId="2B65B340" w14:textId="77777777" w:rsidR="00112A57" w:rsidRDefault="00112A57" w:rsidP="00A6783B">
      <w:pPr>
        <w:pStyle w:val="Assinatura"/>
        <w:rPr>
          <w:color w:val="000000" w:themeColor="text1"/>
        </w:rPr>
      </w:pPr>
    </w:p>
    <w:p w14:paraId="779A68E0" w14:textId="77777777" w:rsidR="002F4E18" w:rsidRDefault="002F4E18" w:rsidP="00A6783B">
      <w:pPr>
        <w:pStyle w:val="Assinatura"/>
        <w:rPr>
          <w:color w:val="000000" w:themeColor="text1"/>
        </w:rPr>
      </w:pPr>
    </w:p>
    <w:p w14:paraId="79B65647" w14:textId="77777777" w:rsidR="002F4E18" w:rsidRDefault="002F4E18" w:rsidP="00A6783B">
      <w:pPr>
        <w:pStyle w:val="Assinatura"/>
        <w:rPr>
          <w:color w:val="000000" w:themeColor="text1"/>
        </w:rPr>
      </w:pPr>
    </w:p>
    <w:p w14:paraId="6318DA33" w14:textId="77777777" w:rsidR="002F4E18" w:rsidRDefault="002F4E18" w:rsidP="00A6783B">
      <w:pPr>
        <w:pStyle w:val="Assinatura"/>
        <w:rPr>
          <w:color w:val="000000" w:themeColor="text1"/>
        </w:rPr>
      </w:pPr>
    </w:p>
    <w:p w14:paraId="4B77D2D5" w14:textId="77777777" w:rsidR="002F4E18" w:rsidRDefault="002F4E18" w:rsidP="00A6783B">
      <w:pPr>
        <w:pStyle w:val="Assinatura"/>
        <w:rPr>
          <w:color w:val="000000" w:themeColor="text1"/>
        </w:rPr>
      </w:pPr>
    </w:p>
    <w:p w14:paraId="4EE01C54" w14:textId="77777777" w:rsidR="002F4E18" w:rsidRDefault="002F4E18" w:rsidP="00A6783B">
      <w:pPr>
        <w:pStyle w:val="Assinatura"/>
        <w:rPr>
          <w:color w:val="000000" w:themeColor="text1"/>
        </w:rPr>
      </w:pPr>
      <w:r>
        <w:rPr>
          <w:noProof/>
          <w:color w:val="000000" w:themeColor="text1"/>
          <w:lang w:val="pt-BR" w:eastAsia="pt-BR"/>
        </w:rPr>
        <w:drawing>
          <wp:anchor distT="0" distB="0" distL="114300" distR="114300" simplePos="0" relativeHeight="251658240" behindDoc="1" locked="0" layoutInCell="1" allowOverlap="1" wp14:anchorId="4C42B074" wp14:editId="35781F3E">
            <wp:simplePos x="0" y="0"/>
            <wp:positionH relativeFrom="column">
              <wp:posOffset>2066925</wp:posOffset>
            </wp:positionH>
            <wp:positionV relativeFrom="paragraph">
              <wp:posOffset>92075</wp:posOffset>
            </wp:positionV>
            <wp:extent cx="2438400" cy="971550"/>
            <wp:effectExtent l="19050" t="0" r="0" b="0"/>
            <wp:wrapNone/>
            <wp:docPr id="2" name="Imagem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stretch>
                      <a:fillRect/>
                    </a:stretch>
                  </pic:blipFill>
                  <pic:spPr>
                    <a:xfrm>
                      <a:off x="0" y="0"/>
                      <a:ext cx="2438400" cy="971550"/>
                    </a:xfrm>
                    <a:prstGeom prst="rect">
                      <a:avLst/>
                    </a:prstGeom>
                  </pic:spPr>
                </pic:pic>
              </a:graphicData>
            </a:graphic>
          </wp:anchor>
        </w:drawing>
      </w:r>
    </w:p>
    <w:p w14:paraId="06ABB263" w14:textId="77777777" w:rsidR="002F4E18" w:rsidRDefault="002F4E18" w:rsidP="00A6783B">
      <w:pPr>
        <w:pStyle w:val="Assinatura"/>
        <w:rPr>
          <w:color w:val="000000" w:themeColor="text1"/>
        </w:rPr>
      </w:pPr>
    </w:p>
    <w:p w14:paraId="03E73AB6" w14:textId="77777777" w:rsidR="002F4E18" w:rsidRDefault="002F4E18" w:rsidP="00A6783B">
      <w:pPr>
        <w:pStyle w:val="Assinatura"/>
        <w:rPr>
          <w:color w:val="000000" w:themeColor="text1"/>
        </w:rPr>
      </w:pPr>
    </w:p>
    <w:p w14:paraId="58C41B2D" w14:textId="77777777" w:rsidR="002F4E18" w:rsidRDefault="002F4E18" w:rsidP="00A6783B">
      <w:pPr>
        <w:pStyle w:val="Assinatura"/>
        <w:rPr>
          <w:color w:val="000000" w:themeColor="text1"/>
        </w:rPr>
      </w:pPr>
    </w:p>
    <w:p w14:paraId="76537CFD" w14:textId="77777777" w:rsidR="002F4E18" w:rsidRDefault="002F4E18" w:rsidP="00A6783B">
      <w:pPr>
        <w:pStyle w:val="Assinatura"/>
        <w:rPr>
          <w:color w:val="000000" w:themeColor="text1"/>
        </w:rPr>
      </w:pPr>
    </w:p>
    <w:p w14:paraId="7BEEE879" w14:textId="77777777" w:rsidR="002F4E18" w:rsidRDefault="002F4E18" w:rsidP="00A6783B">
      <w:pPr>
        <w:pStyle w:val="Assinatura"/>
        <w:rPr>
          <w:color w:val="000000" w:themeColor="text1"/>
        </w:rPr>
      </w:pPr>
    </w:p>
    <w:p w14:paraId="17595FD2" w14:textId="77777777" w:rsidR="002F4E18" w:rsidRPr="002F4E18" w:rsidRDefault="00000000" w:rsidP="002F4E18">
      <w:pPr>
        <w:pStyle w:val="Assinatura"/>
        <w:jc w:val="center"/>
        <w:rPr>
          <w:color w:val="4389D7" w:themeColor="text2" w:themeTint="99"/>
          <w:sz w:val="20"/>
        </w:rPr>
      </w:pPr>
      <w:hyperlink r:id="rId10" w:history="1">
        <w:r w:rsidR="008E0768" w:rsidRPr="000F4745">
          <w:rPr>
            <w:rStyle w:val="Hyperlink"/>
            <w:sz w:val="20"/>
          </w:rPr>
          <w:t>phpfdocx@gmail.com</w:t>
        </w:r>
      </w:hyperlink>
    </w:p>
    <w:p w14:paraId="5ABDCA7D" w14:textId="77777777" w:rsidR="002F4E18" w:rsidRPr="0041428F" w:rsidRDefault="002F4E18" w:rsidP="00A6783B">
      <w:pPr>
        <w:pStyle w:val="Assinatura"/>
        <w:rPr>
          <w:color w:val="000000" w:themeColor="text1"/>
        </w:rPr>
      </w:pPr>
    </w:p>
    <w:sectPr w:rsidR="002F4E18" w:rsidRPr="0041428F" w:rsidSect="006E3A16">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34F8A" w14:textId="77777777" w:rsidR="00B74952" w:rsidRDefault="00B74952" w:rsidP="00A66B18">
      <w:pPr>
        <w:spacing w:before="0" w:after="0"/>
      </w:pPr>
      <w:r>
        <w:separator/>
      </w:r>
    </w:p>
  </w:endnote>
  <w:endnote w:type="continuationSeparator" w:id="0">
    <w:p w14:paraId="1E4C6C00" w14:textId="77777777" w:rsidR="00B74952" w:rsidRDefault="00B7495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altName w:val="Franklin Gothic Medium"/>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A94D4" w14:textId="77777777" w:rsidR="00B74952" w:rsidRDefault="00B74952" w:rsidP="00A66B18">
      <w:pPr>
        <w:spacing w:before="0" w:after="0"/>
      </w:pPr>
      <w:r>
        <w:separator/>
      </w:r>
    </w:p>
  </w:footnote>
  <w:footnote w:type="continuationSeparator" w:id="0">
    <w:p w14:paraId="2F871BF4" w14:textId="77777777" w:rsidR="00B74952" w:rsidRDefault="00B74952"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B7ABD" w14:textId="77777777" w:rsidR="00A66B18" w:rsidRDefault="00000000">
    <w:pPr>
      <w:pStyle w:val="Cabealho"/>
    </w:pPr>
    <w:r>
      <w:rPr>
        <w:noProof/>
        <w:lang w:val="pt-BR" w:bidi="pt-BR"/>
      </w:rPr>
      <w:pict w14:anchorId="74B59CEF">
        <v:group id="Elemento gráfico 17" o:spid="_x0000_s1025" alt="Formas de destaque curvas que coletivamente constroem o design do cabeçalho" style="position:absolute;left:0;text-align:left;margin-left:-36pt;margin-top:-36pt;width:649.5pt;height:238.6pt;z-index:-251658240;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">
          <v:shape id="Forma Livre: Forma 20" o:spid="_x0000_s1029"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v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vre: Forma 23" o:spid="_x0000_s1027"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vre: Forma 24" o:spid="_x0000_s1026"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56EC0"/>
    <w:rsid w:val="00032A37"/>
    <w:rsid w:val="00045401"/>
    <w:rsid w:val="00083BAA"/>
    <w:rsid w:val="000B1500"/>
    <w:rsid w:val="000F55A3"/>
    <w:rsid w:val="00100D9D"/>
    <w:rsid w:val="0010680C"/>
    <w:rsid w:val="00112A57"/>
    <w:rsid w:val="00113D79"/>
    <w:rsid w:val="00123BEF"/>
    <w:rsid w:val="00152B0B"/>
    <w:rsid w:val="00156EC0"/>
    <w:rsid w:val="001766D6"/>
    <w:rsid w:val="00192419"/>
    <w:rsid w:val="001973B4"/>
    <w:rsid w:val="001B4643"/>
    <w:rsid w:val="001C270D"/>
    <w:rsid w:val="001D0B5A"/>
    <w:rsid w:val="001E2320"/>
    <w:rsid w:val="00214E28"/>
    <w:rsid w:val="002C0009"/>
    <w:rsid w:val="002F4E18"/>
    <w:rsid w:val="00352B81"/>
    <w:rsid w:val="00373AF6"/>
    <w:rsid w:val="00394757"/>
    <w:rsid w:val="003A0150"/>
    <w:rsid w:val="003E24DF"/>
    <w:rsid w:val="0041428F"/>
    <w:rsid w:val="00452F49"/>
    <w:rsid w:val="004679A8"/>
    <w:rsid w:val="004A2B0D"/>
    <w:rsid w:val="004E01B2"/>
    <w:rsid w:val="005158A2"/>
    <w:rsid w:val="005741F8"/>
    <w:rsid w:val="005B0455"/>
    <w:rsid w:val="005C2210"/>
    <w:rsid w:val="00615018"/>
    <w:rsid w:val="0062123A"/>
    <w:rsid w:val="00646E75"/>
    <w:rsid w:val="00656C0D"/>
    <w:rsid w:val="00672592"/>
    <w:rsid w:val="006E3A16"/>
    <w:rsid w:val="006F6F10"/>
    <w:rsid w:val="00714317"/>
    <w:rsid w:val="0071734F"/>
    <w:rsid w:val="00783E79"/>
    <w:rsid w:val="0079775F"/>
    <w:rsid w:val="007B5AE8"/>
    <w:rsid w:val="007F5192"/>
    <w:rsid w:val="008E0768"/>
    <w:rsid w:val="008F0ED9"/>
    <w:rsid w:val="00923FD7"/>
    <w:rsid w:val="00962CB5"/>
    <w:rsid w:val="00990E3D"/>
    <w:rsid w:val="009C00D4"/>
    <w:rsid w:val="009D6510"/>
    <w:rsid w:val="009F1EF3"/>
    <w:rsid w:val="009F6646"/>
    <w:rsid w:val="00A06AAD"/>
    <w:rsid w:val="00A25E28"/>
    <w:rsid w:val="00A26FE7"/>
    <w:rsid w:val="00A66B18"/>
    <w:rsid w:val="00A6783B"/>
    <w:rsid w:val="00A96CF8"/>
    <w:rsid w:val="00AA089B"/>
    <w:rsid w:val="00AC66E6"/>
    <w:rsid w:val="00AD0E90"/>
    <w:rsid w:val="00AE1388"/>
    <w:rsid w:val="00AF3982"/>
    <w:rsid w:val="00B50294"/>
    <w:rsid w:val="00B57D6E"/>
    <w:rsid w:val="00B74952"/>
    <w:rsid w:val="00C701F7"/>
    <w:rsid w:val="00C70786"/>
    <w:rsid w:val="00CC78A4"/>
    <w:rsid w:val="00D10958"/>
    <w:rsid w:val="00D66593"/>
    <w:rsid w:val="00DE6DA2"/>
    <w:rsid w:val="00DF2D30"/>
    <w:rsid w:val="00E4786A"/>
    <w:rsid w:val="00E55D74"/>
    <w:rsid w:val="00E6540C"/>
    <w:rsid w:val="00E81E2A"/>
    <w:rsid w:val="00EE0952"/>
    <w:rsid w:val="00F2501D"/>
    <w:rsid w:val="00F271D4"/>
    <w:rsid w:val="00F97C55"/>
    <w:rsid w:val="00FE0F43"/>
    <w:rsid w:val="00FF47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777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pt-PT"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rio1">
    <w:name w:val="Destinatário1"/>
    <w:basedOn w:val="Normal"/>
    <w:uiPriority w:val="3"/>
    <w:qFormat/>
    <w:rsid w:val="00A66B18"/>
    <w:pPr>
      <w:spacing w:before="840" w:after="40"/>
    </w:pPr>
    <w:rPr>
      <w:b/>
      <w:bCs/>
      <w:color w:val="000000" w:themeColor="text1"/>
    </w:rPr>
  </w:style>
  <w:style w:type="paragraph" w:styleId="Saudao">
    <w:name w:val="Salutation"/>
    <w:basedOn w:val="Normal"/>
    <w:link w:val="SaudaoChar"/>
    <w:uiPriority w:val="4"/>
    <w:unhideWhenUsed/>
    <w:qFormat/>
    <w:rsid w:val="00A66B18"/>
    <w:pPr>
      <w:spacing w:before="720"/>
    </w:pPr>
  </w:style>
  <w:style w:type="character" w:customStyle="1" w:styleId="SaudaoChar">
    <w:name w:val="Saudação Char"/>
    <w:basedOn w:val="Fontepargpadro"/>
    <w:link w:val="Saudao"/>
    <w:uiPriority w:val="4"/>
    <w:rsid w:val="00A66B18"/>
    <w:rPr>
      <w:rFonts w:eastAsiaTheme="minorHAnsi"/>
      <w:color w:val="595959" w:themeColor="text1" w:themeTint="A6"/>
      <w:kern w:val="20"/>
      <w:sz w:val="20"/>
      <w:szCs w:val="20"/>
    </w:rPr>
  </w:style>
  <w:style w:type="paragraph" w:styleId="Encerramento">
    <w:name w:val="Closing"/>
    <w:basedOn w:val="Normal"/>
    <w:next w:val="Assinatura"/>
    <w:link w:val="EncerramentoChar"/>
    <w:uiPriority w:val="6"/>
    <w:unhideWhenUsed/>
    <w:qFormat/>
    <w:rsid w:val="00A6783B"/>
    <w:pPr>
      <w:spacing w:before="480" w:after="960"/>
    </w:pPr>
  </w:style>
  <w:style w:type="character" w:customStyle="1" w:styleId="EncerramentoChar">
    <w:name w:val="Encerramento Char"/>
    <w:basedOn w:val="Fontepargpadro"/>
    <w:link w:val="Encerramento"/>
    <w:uiPriority w:val="6"/>
    <w:rsid w:val="00A6783B"/>
    <w:rPr>
      <w:rFonts w:eastAsiaTheme="minorHAnsi"/>
      <w:color w:val="595959" w:themeColor="text1" w:themeTint="A6"/>
      <w:kern w:val="20"/>
      <w:szCs w:val="20"/>
    </w:rPr>
  </w:style>
  <w:style w:type="paragraph" w:styleId="Assinatura">
    <w:name w:val="Signature"/>
    <w:basedOn w:val="Normal"/>
    <w:link w:val="AssinaturaChar"/>
    <w:uiPriority w:val="7"/>
    <w:unhideWhenUsed/>
    <w:qFormat/>
    <w:rsid w:val="00A6783B"/>
    <w:pPr>
      <w:contextualSpacing/>
    </w:pPr>
    <w:rPr>
      <w:b/>
      <w:bCs/>
      <w:color w:val="17406D" w:themeColor="accent1"/>
    </w:rPr>
  </w:style>
  <w:style w:type="character" w:customStyle="1" w:styleId="AssinaturaChar">
    <w:name w:val="Assinatura Char"/>
    <w:basedOn w:val="Fontepargpadro"/>
    <w:link w:val="Assinatura"/>
    <w:uiPriority w:val="7"/>
    <w:rsid w:val="00A6783B"/>
    <w:rPr>
      <w:rFonts w:eastAsiaTheme="minorHAnsi"/>
      <w:b/>
      <w:bCs/>
      <w:color w:val="17406D" w:themeColor="accent1"/>
      <w:kern w:val="20"/>
      <w:szCs w:val="20"/>
    </w:rPr>
  </w:style>
  <w:style w:type="paragraph" w:styleId="Cabealho">
    <w:name w:val="header"/>
    <w:basedOn w:val="Normal"/>
    <w:link w:val="CabealhoChar"/>
    <w:uiPriority w:val="99"/>
    <w:unhideWhenUsed/>
    <w:rsid w:val="003E24DF"/>
    <w:pPr>
      <w:spacing w:after="0"/>
      <w:jc w:val="right"/>
    </w:pPr>
  </w:style>
  <w:style w:type="character" w:customStyle="1" w:styleId="CabealhoChar">
    <w:name w:val="Cabeçalho Char"/>
    <w:basedOn w:val="Fontepargpadro"/>
    <w:link w:val="Cabealho"/>
    <w:uiPriority w:val="99"/>
    <w:rsid w:val="003E24DF"/>
    <w:rPr>
      <w:rFonts w:eastAsiaTheme="minorHAnsi"/>
      <w:color w:val="595959" w:themeColor="text1" w:themeTint="A6"/>
      <w:kern w:val="20"/>
      <w:sz w:val="20"/>
      <w:szCs w:val="20"/>
    </w:rPr>
  </w:style>
  <w:style w:type="character" w:styleId="Forte">
    <w:name w:val="Strong"/>
    <w:basedOn w:val="Fontepargpadro"/>
    <w:uiPriority w:val="1"/>
    <w:semiHidden/>
    <w:rsid w:val="003E24DF"/>
    <w:rPr>
      <w:b/>
      <w:bCs/>
    </w:rPr>
  </w:style>
  <w:style w:type="paragraph" w:customStyle="1" w:styleId="Informaesdecontato">
    <w:name w:val="Informações de contato"/>
    <w:basedOn w:val="Normal"/>
    <w:uiPriority w:val="1"/>
    <w:qFormat/>
    <w:rsid w:val="00A66B18"/>
    <w:pPr>
      <w:spacing w:before="0" w:after="0"/>
    </w:pPr>
    <w:rPr>
      <w:color w:val="FFFFFF" w:themeColor="background1"/>
    </w:rPr>
  </w:style>
  <w:style w:type="character" w:customStyle="1" w:styleId="Ttulo2Char">
    <w:name w:val="Título 2 Char"/>
    <w:basedOn w:val="Fontepargpadro"/>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oEspaoReservado">
    <w:name w:val="Placeholder Text"/>
    <w:basedOn w:val="Fontepargpadro"/>
    <w:uiPriority w:val="99"/>
    <w:semiHidden/>
    <w:rsid w:val="001766D6"/>
    <w:rPr>
      <w:color w:val="808080"/>
    </w:rPr>
  </w:style>
  <w:style w:type="paragraph" w:styleId="Rodap">
    <w:name w:val="footer"/>
    <w:basedOn w:val="Normal"/>
    <w:link w:val="RodapChar"/>
    <w:uiPriority w:val="99"/>
    <w:unhideWhenUsed/>
    <w:rsid w:val="00A66B18"/>
    <w:pPr>
      <w:tabs>
        <w:tab w:val="center" w:pos="4680"/>
        <w:tab w:val="right" w:pos="9360"/>
      </w:tabs>
      <w:spacing w:before="0" w:after="0"/>
    </w:pPr>
  </w:style>
  <w:style w:type="character" w:customStyle="1" w:styleId="RodapChar">
    <w:name w:val="Rodapé Char"/>
    <w:basedOn w:val="Fontepargpadro"/>
    <w:link w:val="Rodap"/>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actere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acteredeLogotipo">
    <w:name w:val="Caractere de Logotipo"/>
    <w:basedOn w:val="Fontepargpadro"/>
    <w:link w:val="Logotipo"/>
    <w:rsid w:val="00AA089B"/>
    <w:rPr>
      <w:rFonts w:eastAsiaTheme="minorHAnsi" w:hAnsi="Calibri"/>
      <w:b/>
      <w:bCs/>
      <w:color w:val="FFFFFF" w:themeColor="background1"/>
      <w:spacing w:val="120"/>
      <w:kern w:val="24"/>
      <w:sz w:val="44"/>
      <w:szCs w:val="48"/>
    </w:rPr>
  </w:style>
  <w:style w:type="paragraph" w:styleId="Textodebalo">
    <w:name w:val="Balloon Text"/>
    <w:basedOn w:val="Normal"/>
    <w:link w:val="TextodebaloChar"/>
    <w:uiPriority w:val="99"/>
    <w:semiHidden/>
    <w:unhideWhenUsed/>
    <w:rsid w:val="00123BEF"/>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123BEF"/>
    <w:rPr>
      <w:rFonts w:ascii="Tahoma" w:eastAsiaTheme="minorHAnsi" w:hAnsi="Tahoma" w:cs="Tahoma"/>
      <w:color w:val="595959" w:themeColor="text1" w:themeTint="A6"/>
      <w:kern w:val="20"/>
      <w:sz w:val="16"/>
      <w:szCs w:val="16"/>
    </w:rPr>
  </w:style>
  <w:style w:type="character" w:styleId="Hyperlink">
    <w:name w:val="Hyperlink"/>
    <w:basedOn w:val="Fontepargpadro"/>
    <w:uiPriority w:val="99"/>
    <w:unhideWhenUsed/>
    <w:rsid w:val="002F4E18"/>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phpfdocx@gmail.com" TargetMode="Externa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mberto\AppData\Local\Microsoft\Office\16.0\DTS\pt-BR%7b74EAE591-1AFA-4F6B-A496-AEEA833A1C18%7d\%7b7CD74D55-FC8A-4509-BEFC-DA7787C30D79%7dtf56348247.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{7CD74D55-FC8A-4509-BEFC-DA7787C30D79}tf56348247.dotx</Template>
  <TotalTime>0</TotalTime>
  <Pages>1</Pages>
  <Words>75</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2020-05-04T00:31:00Z</dcterms:created>
  <dcterms:modified xsi:type="dcterms:W3CDTF">2024-05-18T16:56:00Z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